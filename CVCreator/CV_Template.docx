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2A2B0" w14:textId="65947A03" w:rsidR="004B6F7C" w:rsidRDefault="00814A21">
      <w:pPr>
        <w:rPr>
          <w:sz w:val="28"/>
          <w:szCs w:val="28"/>
        </w:rPr>
      </w:pPr>
      <w:r w:rsidRPr="00814A21">
        <w:rPr>
          <w:sz w:val="28"/>
          <w:szCs w:val="28"/>
        </w:rPr>
        <w:t>{Name}</w:t>
      </w:r>
    </w:p>
    <w:p w14:paraId="2023BC58" w14:textId="7567F20D" w:rsidR="00814A21" w:rsidRDefault="00814A21">
      <w:pPr>
        <w:rPr>
          <w:sz w:val="24"/>
          <w:szCs w:val="24"/>
        </w:rPr>
      </w:pPr>
      <w:r w:rsidRPr="00814A21">
        <w:rPr>
          <w:sz w:val="24"/>
          <w:szCs w:val="24"/>
        </w:rPr>
        <w:t>{Job}</w:t>
      </w:r>
    </w:p>
    <w:p w14:paraId="220D9F0E" w14:textId="77777777" w:rsidR="00814A21" w:rsidRPr="00814A21" w:rsidRDefault="00814A21">
      <w:pPr>
        <w:rPr>
          <w:sz w:val="24"/>
          <w:szCs w:val="24"/>
        </w:rPr>
      </w:pPr>
    </w:p>
    <w:p w14:paraId="505A0675" w14:textId="0A395AF0" w:rsidR="00814A21" w:rsidRDefault="00814A21">
      <w:r>
        <w:t>{Birth}</w:t>
      </w:r>
    </w:p>
    <w:p w14:paraId="3844FD0A" w14:textId="689489FE" w:rsidR="00814A21" w:rsidRDefault="00814A21">
      <w:r>
        <w:t>{Address}</w:t>
      </w:r>
    </w:p>
    <w:p w14:paraId="0924B0CC" w14:textId="70AEDA75" w:rsidR="00814A21" w:rsidRDefault="00814A21">
      <w:r>
        <w:t>{Email}</w:t>
      </w:r>
    </w:p>
    <w:p w14:paraId="2F691471" w14:textId="39B2D56D" w:rsidR="00814A21" w:rsidRDefault="00814A21">
      <w:r>
        <w:t>{Phone}</w:t>
      </w:r>
    </w:p>
    <w:p w14:paraId="06484DCC" w14:textId="65B57A9B" w:rsidR="00814A21" w:rsidRDefault="00814A21">
      <w:r>
        <w:t>{</w:t>
      </w:r>
      <w:proofErr w:type="spellStart"/>
      <w:r>
        <w:t>Linkedin</w:t>
      </w:r>
      <w:proofErr w:type="spellEnd"/>
      <w:r>
        <w:t>}</w:t>
      </w:r>
    </w:p>
    <w:p w14:paraId="3074FD4E" w14:textId="77777777" w:rsidR="00814A21" w:rsidRDefault="00814A21"/>
    <w:p w14:paraId="40B689B7" w14:textId="226C7C5D" w:rsidR="00814A21" w:rsidRPr="00814A21" w:rsidRDefault="00814A21">
      <w:pPr>
        <w:rPr>
          <w:b/>
          <w:bCs/>
          <w:sz w:val="32"/>
          <w:szCs w:val="32"/>
        </w:rPr>
      </w:pPr>
      <w:r w:rsidRPr="00814A21">
        <w:rPr>
          <w:b/>
          <w:bCs/>
          <w:sz w:val="32"/>
          <w:szCs w:val="32"/>
        </w:rPr>
        <w:t>Languages</w:t>
      </w:r>
    </w:p>
    <w:p w14:paraId="5E890477" w14:textId="6308CABA" w:rsidR="00814A21" w:rsidRDefault="00814A21" w:rsidP="00814A21">
      <w: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Languages</w:t>
      </w:r>
      <w:r>
        <w:t>}</w:t>
      </w:r>
    </w:p>
    <w:p w14:paraId="7CD0357F" w14:textId="77777777" w:rsidR="00814A21" w:rsidRDefault="00814A21" w:rsidP="00814A21"/>
    <w:p w14:paraId="7A700A5D" w14:textId="163E7591" w:rsidR="00814A21" w:rsidRPr="00814A21" w:rsidRDefault="00814A21" w:rsidP="00814A21">
      <w:pPr>
        <w:rPr>
          <w:b/>
          <w:bCs/>
          <w:sz w:val="32"/>
          <w:szCs w:val="32"/>
        </w:rPr>
      </w:pPr>
      <w:r w:rsidRPr="00814A21">
        <w:rPr>
          <w:b/>
          <w:bCs/>
          <w:sz w:val="32"/>
          <w:szCs w:val="32"/>
        </w:rPr>
        <w:t>Experiences</w:t>
      </w:r>
    </w:p>
    <w:p w14:paraId="756CADA2" w14:textId="7FAF231B" w:rsidR="00814A21" w:rsidRDefault="00814A21" w:rsidP="00814A21">
      <w:r>
        <w:t>{Experiences}</w:t>
      </w:r>
    </w:p>
    <w:p w14:paraId="20F02C64" w14:textId="77777777" w:rsidR="00814A21" w:rsidRDefault="00814A21" w:rsidP="00814A21"/>
    <w:p w14:paraId="168F9278" w14:textId="1088AB03" w:rsidR="00814A21" w:rsidRPr="00814A21" w:rsidRDefault="00814A21" w:rsidP="00814A21">
      <w:pPr>
        <w:rPr>
          <w:b/>
          <w:bCs/>
          <w:sz w:val="28"/>
          <w:szCs w:val="28"/>
        </w:rPr>
      </w:pPr>
      <w:r w:rsidRPr="00814A21">
        <w:rPr>
          <w:b/>
          <w:bCs/>
          <w:sz w:val="28"/>
          <w:szCs w:val="28"/>
        </w:rPr>
        <w:t>Skills</w:t>
      </w:r>
    </w:p>
    <w:p w14:paraId="5AE688A7" w14:textId="2FAB6712" w:rsidR="00814A21" w:rsidRPr="00814A21" w:rsidRDefault="00814A21" w:rsidP="00814A21">
      <w:pPr>
        <w:rPr>
          <w:sz w:val="26"/>
          <w:szCs w:val="26"/>
        </w:rPr>
      </w:pPr>
      <w:r>
        <w:t>{Skills}</w:t>
      </w:r>
    </w:p>
    <w:p w14:paraId="740C9A0D" w14:textId="77777777" w:rsidR="00814A21" w:rsidRDefault="00814A21">
      <w:pPr>
        <w:rPr>
          <w:b/>
          <w:bCs/>
        </w:rPr>
      </w:pPr>
    </w:p>
    <w:p w14:paraId="79F02088" w14:textId="77777777" w:rsidR="00814A21" w:rsidRPr="00814A21" w:rsidRDefault="00814A21">
      <w:pPr>
        <w:rPr>
          <w:b/>
          <w:bCs/>
        </w:rPr>
      </w:pPr>
    </w:p>
    <w:sectPr w:rsidR="00814A21" w:rsidRPr="0081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21"/>
    <w:rsid w:val="003039DC"/>
    <w:rsid w:val="003C01CF"/>
    <w:rsid w:val="003F5D62"/>
    <w:rsid w:val="004B6F7C"/>
    <w:rsid w:val="00814A21"/>
    <w:rsid w:val="00DB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50DD"/>
  <w15:chartTrackingRefBased/>
  <w15:docId w15:val="{EB1BEEFC-048C-472B-A196-4019F8AF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A21"/>
  </w:style>
  <w:style w:type="paragraph" w:styleId="Heading1">
    <w:name w:val="heading 1"/>
    <w:basedOn w:val="Normal"/>
    <w:next w:val="Normal"/>
    <w:link w:val="Heading1Char"/>
    <w:uiPriority w:val="9"/>
    <w:qFormat/>
    <w:rsid w:val="00814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CV_Template.dotx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| Ormer ICT</dc:creator>
  <cp:keywords/>
  <dc:description/>
  <cp:lastModifiedBy>Bruno Silva | Ormer ICT</cp:lastModifiedBy>
  <cp:revision>2</cp:revision>
  <dcterms:created xsi:type="dcterms:W3CDTF">2024-05-06T17:44:00Z</dcterms:created>
  <dcterms:modified xsi:type="dcterms:W3CDTF">2024-05-06T17:44:00Z</dcterms:modified>
</cp:coreProperties>
</file>